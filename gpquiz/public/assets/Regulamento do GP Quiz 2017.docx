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F0" w:rsidRDefault="008728EC" w:rsidP="008728EC">
      <w:pPr>
        <w:jc w:val="center"/>
      </w:pPr>
      <w:r w:rsidRPr="00DC4189">
        <w:rPr>
          <w:b/>
        </w:rPr>
        <w:t xml:space="preserve">Regulamento do GP </w:t>
      </w:r>
      <w:proofErr w:type="spellStart"/>
      <w:r w:rsidRPr="00DC4189">
        <w:rPr>
          <w:b/>
        </w:rPr>
        <w:t>Quiz</w:t>
      </w:r>
      <w:proofErr w:type="spellEnd"/>
      <w:r w:rsidRPr="00DC4189">
        <w:rPr>
          <w:b/>
        </w:rPr>
        <w:t xml:space="preserve"> 2017</w:t>
      </w:r>
      <w:r w:rsidRPr="00DC4189">
        <w:rPr>
          <w:b/>
        </w:rPr>
        <w:cr/>
      </w:r>
      <w:r w:rsidRPr="008728EC">
        <w:cr/>
        <w:t xml:space="preserve">Esta é uma promoção, que será realizada pela Moto Honda da Amazônia com sede na Estrada Municipal </w:t>
      </w:r>
      <w:proofErr w:type="spellStart"/>
      <w:r w:rsidRPr="008728EC">
        <w:t>Valêncio</w:t>
      </w:r>
      <w:proofErr w:type="spellEnd"/>
      <w:r w:rsidRPr="008728EC">
        <w:t xml:space="preserve"> </w:t>
      </w:r>
      <w:proofErr w:type="spellStart"/>
      <w:r w:rsidRPr="008728EC">
        <w:t>Calegari</w:t>
      </w:r>
      <w:proofErr w:type="spellEnd"/>
      <w:r w:rsidRPr="008728EC">
        <w:t xml:space="preserve">, 777 - Parque Santo </w:t>
      </w:r>
      <w:proofErr w:type="spellStart"/>
      <w:r w:rsidRPr="008728EC">
        <w:t>Antonio</w:t>
      </w:r>
      <w:proofErr w:type="spellEnd"/>
      <w:r w:rsidRPr="008728EC">
        <w:t xml:space="preserve"> (Nova Veneza), Sumaré - SP, inscrita no CNPJ sob o nº 04.337.168/0004-90, organizada através do hotsite: </w:t>
      </w:r>
      <w:proofErr w:type="gramStart"/>
      <w:r w:rsidRPr="008728EC">
        <w:t>http://hondaquiz.com.br/gp2017</w:t>
      </w:r>
      <w:proofErr w:type="gramEnd"/>
      <w:r w:rsidRPr="008728EC">
        <w:cr/>
      </w:r>
      <w:r w:rsidRPr="008728EC">
        <w:cr/>
        <w:t xml:space="preserve">Poderão se </w:t>
      </w:r>
      <w:proofErr w:type="gramStart"/>
      <w:r w:rsidRPr="008728EC">
        <w:t>inscrever</w:t>
      </w:r>
      <w:proofErr w:type="gramEnd"/>
      <w:r w:rsidRPr="008728EC">
        <w:t xml:space="preserve"> no concurso quaisquer colaboradores da Moto Honda Amazônia, Honda Automóveis do Brasil, Honda Serviços Financeiros e Honda Energy do Brasil.</w:t>
      </w:r>
      <w:r w:rsidRPr="008728EC">
        <w:cr/>
      </w:r>
      <w:r w:rsidRPr="008728EC">
        <w:cr/>
        <w:t xml:space="preserve">O “GP </w:t>
      </w:r>
      <w:proofErr w:type="spellStart"/>
      <w:r w:rsidRPr="008728EC">
        <w:t>Quiz</w:t>
      </w:r>
      <w:proofErr w:type="spellEnd"/>
      <w:r w:rsidRPr="008728EC">
        <w:t xml:space="preserve">” tem como objetivo engajar os colaboradores da Honda no Brasil em uma atividade lúdica e desafiadora que testará os conhecimentos deles sobre a filosofia da empresa, o Racing </w:t>
      </w:r>
      <w:proofErr w:type="spellStart"/>
      <w:r w:rsidRPr="008728EC">
        <w:t>Spirit</w:t>
      </w:r>
      <w:proofErr w:type="spellEnd"/>
      <w:r w:rsidRPr="008728EC">
        <w:t xml:space="preserve"> e também de Fórmula </w:t>
      </w:r>
      <w:proofErr w:type="gramStart"/>
      <w:r w:rsidRPr="008728EC">
        <w:t>1</w:t>
      </w:r>
      <w:proofErr w:type="gramEnd"/>
      <w:r w:rsidRPr="008728EC">
        <w:t xml:space="preserve">. O “GP </w:t>
      </w:r>
      <w:proofErr w:type="spellStart"/>
      <w:r w:rsidRPr="008728EC">
        <w:t>Quiz</w:t>
      </w:r>
      <w:proofErr w:type="spellEnd"/>
      <w:r w:rsidRPr="008728EC">
        <w:t>” está sujeito ao seguinte Regulamento:</w:t>
      </w:r>
      <w:r w:rsidRPr="008728EC">
        <w:cr/>
      </w:r>
      <w:r w:rsidRPr="008728EC">
        <w:cr/>
      </w:r>
      <w:r w:rsidRPr="00DC4189">
        <w:rPr>
          <w:b/>
        </w:rPr>
        <w:t>PERÍODO DE PARTICIPAÇÃO</w:t>
      </w:r>
      <w:r w:rsidRPr="008728EC">
        <w:cr/>
      </w:r>
      <w:r w:rsidRPr="008728EC">
        <w:cr/>
        <w:t xml:space="preserve">O “GP </w:t>
      </w:r>
      <w:proofErr w:type="spellStart"/>
      <w:r w:rsidRPr="008728EC">
        <w:t>Quiz</w:t>
      </w:r>
      <w:proofErr w:type="spellEnd"/>
      <w:r w:rsidRPr="008728EC">
        <w:t xml:space="preserve">” estará aberto para a participação de todos os colaboradores pelo site </w:t>
      </w:r>
      <w:proofErr w:type="gramStart"/>
      <w:r w:rsidRPr="008728EC">
        <w:t>hondaquiz.com.</w:t>
      </w:r>
      <w:proofErr w:type="gramEnd"/>
      <w:r w:rsidRPr="008728EC">
        <w:t>br/gp2017, do dia 11 de setembro a 1º de outubro de 2017.</w:t>
      </w:r>
      <w:r w:rsidRPr="008728EC">
        <w:cr/>
      </w:r>
      <w:r w:rsidRPr="008728EC">
        <w:cr/>
      </w:r>
      <w:r w:rsidRPr="00DC4189">
        <w:rPr>
          <w:b/>
        </w:rPr>
        <w:t>PARTICIPAÇÃO</w:t>
      </w:r>
      <w:r w:rsidRPr="008728EC">
        <w:cr/>
      </w:r>
      <w:r w:rsidRPr="008728EC">
        <w:cr/>
        <w:t xml:space="preserve">Estão habilitados a participar do GP </w:t>
      </w:r>
      <w:proofErr w:type="spellStart"/>
      <w:r w:rsidRPr="008728EC">
        <w:t>Quiz</w:t>
      </w:r>
      <w:proofErr w:type="spellEnd"/>
      <w:r w:rsidRPr="008728EC">
        <w:t xml:space="preserve">, todos os funcionários efetivos da Honda de todas as unidades no Brasil de todos os níveis hierárquicos. Não poderão participar deste GP </w:t>
      </w:r>
      <w:proofErr w:type="spellStart"/>
      <w:r w:rsidRPr="008728EC">
        <w:t>Quiz</w:t>
      </w:r>
      <w:proofErr w:type="spellEnd"/>
      <w:r w:rsidRPr="008728EC">
        <w:t xml:space="preserve"> qualquer pessoa que esteja diretamente envolvida em qualquer aspecto na organização deste Concurso.</w:t>
      </w:r>
      <w:r w:rsidRPr="008728EC">
        <w:cr/>
      </w:r>
      <w:r w:rsidRPr="008728EC">
        <w:cr/>
        <w:t xml:space="preserve">O Participante, ao aderir </w:t>
      </w:r>
      <w:proofErr w:type="gramStart"/>
      <w:r w:rsidRPr="008728EC">
        <w:t>à</w:t>
      </w:r>
      <w:proofErr w:type="gramEnd"/>
      <w:r w:rsidRPr="008728EC">
        <w:t xml:space="preserve"> presente promoção fica ciente de que, caso não esteja trabalhando na empresa durante o evento "Grande Prêmio do Brasil de Fórmula 1", não terá direito ao prêmio.</w:t>
      </w:r>
      <w:r w:rsidRPr="008728EC">
        <w:cr/>
      </w:r>
      <w:r w:rsidRPr="008728EC">
        <w:cr/>
      </w:r>
      <w:r w:rsidRPr="00DC4189">
        <w:rPr>
          <w:b/>
        </w:rPr>
        <w:t>MECÂNICA DO CONCURSO</w:t>
      </w:r>
      <w:r w:rsidRPr="008728EC">
        <w:cr/>
      </w:r>
      <w:r w:rsidRPr="008728EC">
        <w:cr/>
        <w:t xml:space="preserve">Para participar da presente promoção, os participantes deverão obrigatoriamente acessar o site </w:t>
      </w:r>
      <w:proofErr w:type="gramStart"/>
      <w:r w:rsidRPr="008728EC">
        <w:t>hondaquiz.com.</w:t>
      </w:r>
      <w:proofErr w:type="gramEnd"/>
      <w:r w:rsidRPr="008728EC">
        <w:t xml:space="preserve">br/gp2017 dentro do prazo de participação acima citado. No site, deverá usar seu nome, CPF e número de matrícula para ganhar acesso ao </w:t>
      </w:r>
      <w:proofErr w:type="spellStart"/>
      <w:r w:rsidRPr="008728EC">
        <w:t>quiz</w:t>
      </w:r>
      <w:proofErr w:type="spellEnd"/>
      <w:r w:rsidRPr="008728EC">
        <w:t xml:space="preserve">, que é composto de 20 perguntas sobre a história e filosofia Honda, a participação da empresa em Fórmula </w:t>
      </w:r>
      <w:proofErr w:type="gramStart"/>
      <w:r w:rsidRPr="008728EC">
        <w:t>1</w:t>
      </w:r>
      <w:proofErr w:type="gramEnd"/>
      <w:r w:rsidRPr="008728EC">
        <w:t>, as regras deste campeonato e informações sobre outras competições que a Honda participa.</w:t>
      </w:r>
      <w:r w:rsidRPr="008728EC">
        <w:cr/>
      </w:r>
      <w:r w:rsidRPr="008728EC">
        <w:cr/>
        <w:t>Para responder, cada participante terá 30 segundos para ler o enunciado e escolher a resposta que acredite ser a correta. Ao finalizar as 20 perguntas, o colaborador poderá copiar o gabarito com as respostas que escolheu. No dia 4 de outubro, serão divulgadas as respostas corretas para que ele verifique quantas acertou.</w:t>
      </w:r>
      <w:r w:rsidRPr="008728EC">
        <w:cr/>
      </w:r>
      <w:r w:rsidRPr="008728EC">
        <w:cr/>
      </w:r>
      <w:bookmarkStart w:id="0" w:name="_GoBack"/>
      <w:bookmarkEnd w:id="0"/>
      <w:r w:rsidRPr="008728EC">
        <w:t xml:space="preserve">Caso o participante acerte de 8 a 14 respostas, ele irá concorrer a kits personalizados Honda. </w:t>
      </w:r>
      <w:r w:rsidRPr="008728EC">
        <w:lastRenderedPageBreak/>
        <w:t>De 15 a 20 acertos, ele concorrerá aos ingressos para o GP do Brasil de Fórmula 1 2017 no setor B, nos dias 10, 11 e 12 de novembro, com transporte e estadias pagos.</w:t>
      </w:r>
      <w:r w:rsidRPr="008728EC">
        <w:cr/>
      </w:r>
      <w:r w:rsidRPr="008728EC">
        <w:cr/>
        <w:t xml:space="preserve">O Participante só poderá testar seus conhecimentos </w:t>
      </w:r>
      <w:proofErr w:type="gramStart"/>
      <w:r w:rsidRPr="008728EC">
        <w:t>1</w:t>
      </w:r>
      <w:proofErr w:type="gramEnd"/>
      <w:r w:rsidRPr="008728EC">
        <w:t xml:space="preserve"> (uma) vez sob pena de desclassificação caso sejam identificadas duplicidade.</w:t>
      </w:r>
      <w:r w:rsidRPr="008728EC">
        <w:cr/>
      </w:r>
      <w:r w:rsidRPr="008728EC">
        <w:cr/>
        <w:t xml:space="preserve">Serão sorteados 30 kits personalizados e </w:t>
      </w:r>
      <w:proofErr w:type="gramStart"/>
      <w:r w:rsidRPr="008728EC">
        <w:t>7</w:t>
      </w:r>
      <w:proofErr w:type="gramEnd"/>
      <w:r w:rsidRPr="008728EC">
        <w:t xml:space="preserve"> ingressos, distribuídos de maneira proporcional por localidade. Sendo </w:t>
      </w:r>
      <w:proofErr w:type="gramStart"/>
      <w:r w:rsidRPr="008728EC">
        <w:t>4</w:t>
      </w:r>
      <w:proofErr w:type="gramEnd"/>
      <w:r w:rsidRPr="008728EC">
        <w:t xml:space="preserve"> ingressos e 18 kits para Manaus, 2 ingressos e 10 kits para Sumaré, Itirapina, Paulínia, </w:t>
      </w:r>
      <w:proofErr w:type="spellStart"/>
      <w:r w:rsidRPr="008728EC">
        <w:t>Xangri-lá</w:t>
      </w:r>
      <w:proofErr w:type="spellEnd"/>
      <w:r w:rsidRPr="008728EC">
        <w:t>, Cariacica e Joinville, e 1 ingresso e 2 kits para São Paulo, São Caetano, Indaiatuba, Jaboatão, Recife e Benevides.</w:t>
      </w:r>
      <w:r w:rsidRPr="008728EC">
        <w:cr/>
      </w:r>
      <w:r w:rsidRPr="008728EC">
        <w:cr/>
      </w:r>
      <w:r w:rsidRPr="00DC4189">
        <w:rPr>
          <w:b/>
        </w:rPr>
        <w:t>OBJETIVO DA AÇÃO PROMOCIONAL</w:t>
      </w:r>
      <w:r w:rsidRPr="008728EC">
        <w:cr/>
      </w:r>
      <w:r w:rsidRPr="008728EC">
        <w:cr/>
        <w:t xml:space="preserve">O GP </w:t>
      </w:r>
      <w:proofErr w:type="spellStart"/>
      <w:r w:rsidRPr="008728EC">
        <w:t>Quiz</w:t>
      </w:r>
      <w:proofErr w:type="spellEnd"/>
      <w:r w:rsidRPr="008728EC">
        <w:t xml:space="preserve"> tem como objetivo aumentar o orgulho e motivação para trabalhar na Honda, despertando o Racing </w:t>
      </w:r>
      <w:proofErr w:type="spellStart"/>
      <w:r w:rsidRPr="008728EC">
        <w:t>spirit</w:t>
      </w:r>
      <w:proofErr w:type="spellEnd"/>
      <w:r w:rsidRPr="008728EC">
        <w:t>.</w:t>
      </w:r>
      <w:r w:rsidRPr="008728EC">
        <w:cr/>
      </w:r>
      <w:r w:rsidRPr="008728EC">
        <w:cr/>
      </w:r>
      <w:r w:rsidRPr="00DC4189">
        <w:rPr>
          <w:b/>
        </w:rPr>
        <w:t>PRÊMIOS</w:t>
      </w:r>
      <w:r w:rsidRPr="008728EC">
        <w:cr/>
      </w:r>
      <w:r w:rsidRPr="008728EC">
        <w:cr/>
        <w:t>Os prêmios oferecidos são intransferíveis e não poderão ser trocados por dinheiro. Não será permitida substituição de prêmio algum, exceto no caso de itens dos kits especiais que tiverem algum defeito de fabricação.</w:t>
      </w:r>
      <w:r w:rsidRPr="008728EC">
        <w:cr/>
      </w:r>
      <w:r w:rsidRPr="008728EC">
        <w:cr/>
        <w:t xml:space="preserve">A Honda se responsabiliza pelo custo de entrega dos prêmios a seus ganhadores, bem como os valores de custos de hospedagem, deslocamento e alimentação dentro do horário estabelecido nas atividades do GP do Brasil. Despesas cobertas pela Honda South </w:t>
      </w:r>
      <w:proofErr w:type="spellStart"/>
      <w:r w:rsidRPr="008728EC">
        <w:t>America</w:t>
      </w:r>
      <w:proofErr w:type="spellEnd"/>
      <w:r w:rsidRPr="008728EC">
        <w:t xml:space="preserve"> de acordo com as normas da política de viagem corporativa. Os dias de evento não serão contabilizados como hora extra do colaborador.</w:t>
      </w:r>
      <w:r w:rsidRPr="008728EC">
        <w:cr/>
      </w:r>
      <w:r w:rsidRPr="008728EC">
        <w:cr/>
      </w:r>
      <w:r w:rsidRPr="00DC4189">
        <w:rPr>
          <w:b/>
        </w:rPr>
        <w:t>DIVULGAÇÃO DOS GANHADORES</w:t>
      </w:r>
      <w:r w:rsidRPr="008728EC">
        <w:cr/>
      </w:r>
      <w:r w:rsidRPr="008728EC">
        <w:cr/>
        <w:t xml:space="preserve">Os resultados dos sorteios, assim como o gabarito do </w:t>
      </w:r>
      <w:proofErr w:type="spellStart"/>
      <w:r w:rsidRPr="008728EC">
        <w:t>quiz</w:t>
      </w:r>
      <w:proofErr w:type="spellEnd"/>
      <w:r w:rsidRPr="008728EC">
        <w:t xml:space="preserve">, serão publicados no dia 4 de outubro de 2017 nos canais de comunicação interna corporativa e no site </w:t>
      </w:r>
      <w:proofErr w:type="gramStart"/>
      <w:r w:rsidRPr="008728EC">
        <w:t>hondaquiz.com.</w:t>
      </w:r>
      <w:proofErr w:type="gramEnd"/>
      <w:r w:rsidRPr="008728EC">
        <w:t>br/gp2017.</w:t>
      </w:r>
      <w:r w:rsidRPr="008728EC">
        <w:cr/>
      </w:r>
      <w:r w:rsidRPr="008728EC">
        <w:cr/>
      </w:r>
      <w:r w:rsidRPr="00DC4189">
        <w:rPr>
          <w:b/>
        </w:rPr>
        <w:t>DESCLASSIFICAÇÃO</w:t>
      </w:r>
      <w:r w:rsidRPr="008728EC">
        <w:cr/>
      </w:r>
      <w:r w:rsidRPr="008728EC">
        <w:cr/>
        <w:t>Serão desclassificados desta promoção:</w:t>
      </w:r>
      <w:r w:rsidRPr="008728EC">
        <w:cr/>
      </w:r>
      <w:r w:rsidRPr="008728EC">
        <w:tab/>
      </w:r>
      <w:r w:rsidRPr="008728EC">
        <w:cr/>
        <w:t>Participantes</w:t>
      </w:r>
      <w:proofErr w:type="gramStart"/>
      <w:r w:rsidRPr="008728EC">
        <w:t xml:space="preserve">  </w:t>
      </w:r>
      <w:proofErr w:type="gramEnd"/>
      <w:r w:rsidRPr="008728EC">
        <w:t>cujos cadastros não estiverem corretos ou completamente preenchidos (CPF, matrícula e setor).</w:t>
      </w:r>
      <w:r w:rsidRPr="008728EC">
        <w:cr/>
      </w:r>
      <w:r w:rsidRPr="008728EC">
        <w:tab/>
      </w:r>
      <w:r w:rsidRPr="008728EC">
        <w:cr/>
        <w:t>Participantes</w:t>
      </w:r>
      <w:proofErr w:type="gramStart"/>
      <w:r w:rsidRPr="008728EC">
        <w:t xml:space="preserve">  </w:t>
      </w:r>
      <w:proofErr w:type="gramEnd"/>
      <w:r w:rsidRPr="008728EC">
        <w:t xml:space="preserve">que praticarem ato ilegal, ilícito ou que atentem contra os objetivos e regras do GP </w:t>
      </w:r>
      <w:proofErr w:type="spellStart"/>
      <w:r w:rsidRPr="008728EC">
        <w:t>Quiz</w:t>
      </w:r>
      <w:proofErr w:type="spellEnd"/>
      <w:r w:rsidRPr="008728EC">
        <w:t xml:space="preserve"> e deste Regulamento.</w:t>
      </w:r>
      <w:r w:rsidRPr="008728EC">
        <w:cr/>
      </w:r>
      <w:r w:rsidRPr="008728EC">
        <w:tab/>
      </w:r>
      <w:r w:rsidRPr="008728EC">
        <w:cr/>
        <w:t>Colaboradores</w:t>
      </w:r>
      <w:proofErr w:type="gramStart"/>
      <w:r w:rsidRPr="008728EC">
        <w:t xml:space="preserve">  </w:t>
      </w:r>
      <w:proofErr w:type="gramEnd"/>
      <w:r w:rsidRPr="008728EC">
        <w:t xml:space="preserve">que compartilharem quaisquer perguntas e respostas que estejam no  </w:t>
      </w:r>
      <w:proofErr w:type="spellStart"/>
      <w:r w:rsidRPr="008728EC">
        <w:t>Quiz</w:t>
      </w:r>
      <w:proofErr w:type="spellEnd"/>
      <w:r w:rsidRPr="008728EC">
        <w:t xml:space="preserve"> </w:t>
      </w:r>
      <w:r w:rsidRPr="008728EC">
        <w:lastRenderedPageBreak/>
        <w:t>durante o período que as participações estejam abertas.</w:t>
      </w:r>
      <w:r w:rsidRPr="008728EC">
        <w:cr/>
      </w:r>
      <w:r w:rsidRPr="008728EC">
        <w:cr/>
        <w:t>Colaboradores que tentarem se inscrever mais de uma vez serão desclassificados caso seja identificado duplicidade.</w:t>
      </w:r>
      <w:r w:rsidRPr="008728EC">
        <w:cr/>
      </w:r>
      <w:r w:rsidRPr="008728EC">
        <w:cr/>
        <w:t xml:space="preserve">Toda e qualquer dúvida sobre o GP </w:t>
      </w:r>
      <w:proofErr w:type="spellStart"/>
      <w:r w:rsidRPr="008728EC">
        <w:t>Quiz</w:t>
      </w:r>
      <w:proofErr w:type="spellEnd"/>
      <w:r w:rsidRPr="008728EC">
        <w:t xml:space="preserve"> poderá ser encaminhada ao time de Comunicação Interna da Honda South </w:t>
      </w:r>
      <w:proofErr w:type="spellStart"/>
      <w:r w:rsidRPr="008728EC">
        <w:t>America</w:t>
      </w:r>
      <w:proofErr w:type="spellEnd"/>
      <w:r w:rsidRPr="008728EC">
        <w:t>, por meio dos contatos eletrônicos e telefônicos: comunicacao_internahsa@honda.com.br | ramal: 7440 (019 3864-7440).</w:t>
      </w:r>
      <w:r w:rsidRPr="008728EC">
        <w:cr/>
      </w:r>
      <w:r w:rsidRPr="008728EC">
        <w:cr/>
      </w:r>
      <w:r w:rsidRPr="00DC4189">
        <w:rPr>
          <w:b/>
        </w:rPr>
        <w:t>PERDA DO DIREITO AO PRÊMIO</w:t>
      </w:r>
      <w:r w:rsidRPr="008728EC">
        <w:cr/>
      </w:r>
      <w:r w:rsidRPr="008728EC">
        <w:cr/>
        <w:t>A perda do direito ao prêmio ocorrerá caso o vencedor e/ou participante estiver impossibilitado de receber o prêmio ou não fizer parte do corpo funcional das unidades da Honda no Brasil até a data do evento, 12 de novembro.</w:t>
      </w:r>
      <w:r w:rsidRPr="008728EC">
        <w:cr/>
      </w:r>
      <w:r w:rsidRPr="008728EC">
        <w:cr/>
        <w:t>Ao inscrever-se nesta ação promocional, o participante declara, tacitamente, que está de acordo com todos os termos deste Regulamento e autoriza a divulgação interna de fotos e depoimentos colhidos durante o evento.</w:t>
      </w:r>
      <w:r w:rsidRPr="008728EC">
        <w:cr/>
      </w:r>
      <w:r w:rsidRPr="008728EC">
        <w:cr/>
        <w:t xml:space="preserve">Toda e qualquer situação não prevista neste Regulamento, bem como eventuais casos omissos, serão decididos, exclusivamente, pela Comissão do GP </w:t>
      </w:r>
      <w:proofErr w:type="spellStart"/>
      <w:r w:rsidRPr="008728EC">
        <w:t>Quiz</w:t>
      </w:r>
      <w:proofErr w:type="spellEnd"/>
      <w:r w:rsidRPr="008728EC">
        <w:t>.</w:t>
      </w:r>
      <w:r w:rsidRPr="008728EC">
        <w:cr/>
      </w:r>
    </w:p>
    <w:sectPr w:rsidR="00497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89"/>
    <w:rsid w:val="004975F0"/>
    <w:rsid w:val="008728EC"/>
    <w:rsid w:val="00D07CE6"/>
    <w:rsid w:val="00DC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\Desktop\Imagens%20-%20F1%20Site\Regulamento%20do%20GP%20Quiz%202017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Regulamento do GP Quiz 2017</Template>
  <TotalTime>2</TotalTime>
  <Pages>3</Pages>
  <Words>830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</cp:revision>
  <dcterms:created xsi:type="dcterms:W3CDTF">2017-09-03T13:45:00Z</dcterms:created>
  <dcterms:modified xsi:type="dcterms:W3CDTF">2017-09-03T13:47:00Z</dcterms:modified>
</cp:coreProperties>
</file>
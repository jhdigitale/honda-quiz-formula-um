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F0" w:rsidRPr="008A2E2B" w:rsidRDefault="008A2E2B" w:rsidP="008728EC">
      <w:pPr>
        <w:jc w:val="center"/>
        <w:rPr>
          <w:b/>
          <w:sz w:val="32"/>
          <w:szCs w:val="32"/>
        </w:rPr>
      </w:pPr>
      <w:r w:rsidRPr="008A2E2B">
        <w:rPr>
          <w:b/>
          <w:sz w:val="32"/>
          <w:szCs w:val="32"/>
        </w:rPr>
        <w:t>GP QUIS – TELA 01</w:t>
      </w:r>
    </w:p>
    <w:p w:rsidR="008A2E2B" w:rsidRDefault="008A2E2B" w:rsidP="008728EC">
      <w:pPr>
        <w:jc w:val="center"/>
      </w:pPr>
      <w:r w:rsidRPr="008A2E2B">
        <w:t xml:space="preserve">Quer estudar um pouco antes de começar a corrida? Separamos </w:t>
      </w:r>
      <w:proofErr w:type="gramStart"/>
      <w:r w:rsidRPr="008A2E2B">
        <w:t>3</w:t>
      </w:r>
      <w:proofErr w:type="gramEnd"/>
      <w:r w:rsidRPr="008A2E2B">
        <w:t xml:space="preserve"> sites onde você poderá saber mais sobre nossa empresa e a competição. É só escolher uma das opções abaixo:</w:t>
      </w:r>
    </w:p>
    <w:p w:rsidR="00F5731E" w:rsidRDefault="00F5731E" w:rsidP="008728EC">
      <w:pPr>
        <w:jc w:val="center"/>
      </w:pPr>
      <w:r>
        <w:t>HONDA BRASIL</w:t>
      </w:r>
    </w:p>
    <w:p w:rsidR="00F5731E" w:rsidRDefault="00F5731E" w:rsidP="008728EC">
      <w:pPr>
        <w:jc w:val="center"/>
      </w:pPr>
      <w:r>
        <w:t xml:space="preserve">HONDA NA FÓRMULA </w:t>
      </w:r>
      <w:proofErr w:type="gramStart"/>
      <w:r>
        <w:t>1</w:t>
      </w:r>
      <w:proofErr w:type="gramEnd"/>
    </w:p>
    <w:p w:rsidR="00F5731E" w:rsidRDefault="00F5731E" w:rsidP="008728EC">
      <w:pPr>
        <w:jc w:val="center"/>
      </w:pPr>
      <w:r>
        <w:t>HISTÓRIA E REGULAMENTO DA F1</w:t>
      </w:r>
    </w:p>
    <w:p w:rsidR="00F5731E" w:rsidRDefault="00F5731E" w:rsidP="008728EC">
      <w:pPr>
        <w:jc w:val="center"/>
      </w:pPr>
      <w:r>
        <w:t>ESTOU PREPARADO!</w:t>
      </w:r>
    </w:p>
    <w:p w:rsidR="008A2E2B" w:rsidRDefault="008A2E2B" w:rsidP="008A2E2B"/>
    <w:p w:rsidR="008A2E2B" w:rsidRPr="008A2E2B" w:rsidRDefault="008A2E2B" w:rsidP="008728EC">
      <w:pPr>
        <w:jc w:val="center"/>
        <w:rPr>
          <w:b/>
          <w:sz w:val="32"/>
          <w:szCs w:val="32"/>
        </w:rPr>
      </w:pPr>
      <w:r w:rsidRPr="008A2E2B">
        <w:rPr>
          <w:b/>
          <w:sz w:val="32"/>
          <w:szCs w:val="32"/>
        </w:rPr>
        <w:t>GP QUIS – TELA 02</w:t>
      </w:r>
    </w:p>
    <w:p w:rsidR="008A2E2B" w:rsidRDefault="008A2E2B" w:rsidP="008A2E2B">
      <w:pPr>
        <w:jc w:val="center"/>
      </w:pPr>
      <w:r>
        <w:t>CAPACETE</w:t>
      </w:r>
      <w:r w:rsidRPr="008A2E2B">
        <w:cr/>
        <w:t xml:space="preserve">Antes de correr, você pode estudar os desafios do circuito que preparamos indo ao </w:t>
      </w:r>
      <w:proofErr w:type="spellStart"/>
      <w:r w:rsidRPr="008A2E2B">
        <w:t>cockpit</w:t>
      </w:r>
      <w:proofErr w:type="spellEnd"/>
      <w:r w:rsidRPr="008A2E2B">
        <w:t>.</w:t>
      </w:r>
    </w:p>
    <w:p w:rsidR="008A2E2B" w:rsidRDefault="008A2E2B" w:rsidP="008728EC">
      <w:pPr>
        <w:jc w:val="center"/>
      </w:pPr>
      <w:r>
        <w:t>BANDEIRAS</w:t>
      </w:r>
      <w:r w:rsidRPr="008A2E2B">
        <w:cr/>
        <w:t xml:space="preserve">Mostre suas habilidades de Honda e Fórmula </w:t>
      </w:r>
      <w:proofErr w:type="gramStart"/>
      <w:r w:rsidRPr="008A2E2B">
        <w:t>1</w:t>
      </w:r>
      <w:proofErr w:type="gramEnd"/>
      <w:r w:rsidRPr="008A2E2B">
        <w:t xml:space="preserve"> com 20 questões. Clique no botão abaixo e aqueça os motores.</w:t>
      </w:r>
    </w:p>
    <w:p w:rsidR="008A2E2B" w:rsidRDefault="008A2E2B" w:rsidP="008728EC">
      <w:pPr>
        <w:jc w:val="center"/>
      </w:pPr>
    </w:p>
    <w:p w:rsidR="008A2E2B" w:rsidRPr="008A2E2B" w:rsidRDefault="008A2E2B" w:rsidP="008728EC">
      <w:pPr>
        <w:jc w:val="center"/>
        <w:rPr>
          <w:b/>
          <w:sz w:val="32"/>
          <w:szCs w:val="32"/>
        </w:rPr>
      </w:pPr>
      <w:r w:rsidRPr="008A2E2B">
        <w:rPr>
          <w:b/>
          <w:sz w:val="32"/>
          <w:szCs w:val="32"/>
        </w:rPr>
        <w:t>GP QUIS – TELA 05</w:t>
      </w:r>
    </w:p>
    <w:p w:rsidR="008A2E2B" w:rsidRDefault="008A2E2B" w:rsidP="008728EC">
      <w:pPr>
        <w:jc w:val="center"/>
      </w:pPr>
      <w:r w:rsidRPr="008A2E2B">
        <w:t xml:space="preserve">Enquanto os motores aquecem, </w:t>
      </w:r>
      <w:proofErr w:type="gramStart"/>
      <w:r w:rsidRPr="008A2E2B">
        <w:t>por favor</w:t>
      </w:r>
      <w:proofErr w:type="gramEnd"/>
      <w:r w:rsidRPr="008A2E2B">
        <w:t xml:space="preserve"> preencha o formulário corretamente para a corrida começar:</w:t>
      </w:r>
    </w:p>
    <w:p w:rsidR="00F5731E" w:rsidRDefault="00F5731E" w:rsidP="00F5731E">
      <w:pPr>
        <w:jc w:val="center"/>
      </w:pPr>
      <w:r>
        <w:t>NOME – EMAIL – MATRÍCULA – CPF – PLANTA</w:t>
      </w:r>
    </w:p>
    <w:p w:rsidR="00F5731E" w:rsidRDefault="00F5731E" w:rsidP="00F5731E">
      <w:pPr>
        <w:jc w:val="center"/>
      </w:pPr>
      <w:r>
        <w:t xml:space="preserve">ACELERE! </w:t>
      </w:r>
    </w:p>
    <w:p w:rsidR="008A2E2B" w:rsidRDefault="008A2E2B" w:rsidP="008A2E2B"/>
    <w:p w:rsidR="008A2E2B" w:rsidRPr="008A2E2B" w:rsidRDefault="008A2E2B" w:rsidP="008728EC">
      <w:pPr>
        <w:jc w:val="center"/>
        <w:rPr>
          <w:b/>
          <w:sz w:val="32"/>
          <w:szCs w:val="32"/>
        </w:rPr>
      </w:pPr>
      <w:r w:rsidRPr="008A2E2B">
        <w:rPr>
          <w:b/>
          <w:sz w:val="32"/>
          <w:szCs w:val="32"/>
        </w:rPr>
        <w:t>GP QUIS – TELA 07</w:t>
      </w:r>
    </w:p>
    <w:p w:rsidR="008A2E2B" w:rsidRDefault="008A2E2B" w:rsidP="008728EC">
      <w:pPr>
        <w:jc w:val="center"/>
      </w:pPr>
      <w:r w:rsidRPr="008A2E2B">
        <w:t xml:space="preserve">Baixe o gabarito para que </w:t>
      </w:r>
      <w:r w:rsidRPr="008A2E2B">
        <w:cr/>
      </w:r>
      <w:proofErr w:type="gramStart"/>
      <w:r w:rsidRPr="008A2E2B">
        <w:t>você</w:t>
      </w:r>
      <w:proofErr w:type="gramEnd"/>
      <w:r w:rsidRPr="008A2E2B">
        <w:t xml:space="preserve"> possa analisar seu </w:t>
      </w:r>
      <w:r w:rsidRPr="008A2E2B">
        <w:cr/>
      </w:r>
      <w:proofErr w:type="gramStart"/>
      <w:r w:rsidRPr="008A2E2B">
        <w:t>desempenho</w:t>
      </w:r>
      <w:proofErr w:type="gramEnd"/>
      <w:r w:rsidRPr="008A2E2B">
        <w:t xml:space="preserve"> na corrida.</w:t>
      </w:r>
    </w:p>
    <w:p w:rsidR="00F5731E" w:rsidRDefault="00F5731E" w:rsidP="008728EC">
      <w:pPr>
        <w:jc w:val="center"/>
      </w:pPr>
    </w:p>
    <w:p w:rsidR="00F5731E" w:rsidRDefault="00F5731E" w:rsidP="008728EC">
      <w:pPr>
        <w:jc w:val="center"/>
      </w:pPr>
    </w:p>
    <w:p w:rsidR="00F5731E" w:rsidRDefault="00F5731E" w:rsidP="008728EC">
      <w:pPr>
        <w:jc w:val="center"/>
      </w:pPr>
      <w:bookmarkStart w:id="0" w:name="_GoBack"/>
      <w:bookmarkEnd w:id="0"/>
    </w:p>
    <w:p w:rsidR="008A2E2B" w:rsidRDefault="008A2E2B" w:rsidP="008728EC">
      <w:pPr>
        <w:jc w:val="center"/>
      </w:pPr>
    </w:p>
    <w:p w:rsidR="008A2E2B" w:rsidRPr="008A2E2B" w:rsidRDefault="008A2E2B" w:rsidP="008728EC">
      <w:pPr>
        <w:jc w:val="center"/>
        <w:rPr>
          <w:b/>
          <w:sz w:val="32"/>
          <w:szCs w:val="32"/>
        </w:rPr>
      </w:pPr>
      <w:r w:rsidRPr="008A2E2B">
        <w:rPr>
          <w:b/>
          <w:sz w:val="32"/>
          <w:szCs w:val="32"/>
        </w:rPr>
        <w:lastRenderedPageBreak/>
        <w:t>GP QUIS – TELA 09</w:t>
      </w:r>
    </w:p>
    <w:p w:rsidR="008A2E2B" w:rsidRDefault="008A2E2B" w:rsidP="008728EC">
      <w:pPr>
        <w:jc w:val="center"/>
      </w:pPr>
      <w:r>
        <w:t>PARABÉNS!</w:t>
      </w:r>
    </w:p>
    <w:p w:rsidR="008A2E2B" w:rsidRDefault="008A2E2B" w:rsidP="008728EC">
      <w:pPr>
        <w:jc w:val="center"/>
      </w:pPr>
      <w:r w:rsidRPr="008A2E2B">
        <w:t xml:space="preserve">Você colocou seu Racing </w:t>
      </w:r>
      <w:proofErr w:type="spellStart"/>
      <w:r w:rsidRPr="008A2E2B">
        <w:t>Spirit</w:t>
      </w:r>
      <w:proofErr w:type="spellEnd"/>
      <w:r w:rsidRPr="008A2E2B">
        <w:t xml:space="preserve"> à </w:t>
      </w:r>
      <w:r w:rsidRPr="008A2E2B">
        <w:cr/>
      </w:r>
      <w:proofErr w:type="gramStart"/>
      <w:r w:rsidRPr="008A2E2B">
        <w:t>prova</w:t>
      </w:r>
      <w:proofErr w:type="gramEnd"/>
      <w:r w:rsidRPr="008A2E2B">
        <w:t xml:space="preserve"> e temos certeza que deu o seu </w:t>
      </w:r>
      <w:r w:rsidRPr="008A2E2B">
        <w:cr/>
      </w:r>
      <w:proofErr w:type="gramStart"/>
      <w:r w:rsidRPr="008A2E2B">
        <w:t>melhor</w:t>
      </w:r>
      <w:proofErr w:type="gramEnd"/>
      <w:r w:rsidRPr="008A2E2B">
        <w:t xml:space="preserve">. Em breve disponibilizaremos as </w:t>
      </w:r>
      <w:r w:rsidRPr="008A2E2B">
        <w:cr/>
      </w:r>
      <w:proofErr w:type="gramStart"/>
      <w:r w:rsidRPr="008A2E2B">
        <w:t>respostas</w:t>
      </w:r>
      <w:proofErr w:type="gramEnd"/>
      <w:r w:rsidRPr="008A2E2B">
        <w:t xml:space="preserve"> e os ganhadores da promoção.</w:t>
      </w:r>
      <w:r w:rsidRPr="008A2E2B">
        <w:cr/>
      </w:r>
      <w:r w:rsidRPr="008A2E2B">
        <w:cr/>
        <w:t>Obrigado por participar e</w:t>
      </w:r>
      <w:r w:rsidRPr="008A2E2B">
        <w:cr/>
        <w:t>BOA SORTE!</w:t>
      </w:r>
    </w:p>
    <w:sectPr w:rsidR="008A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1E"/>
    <w:rsid w:val="004975F0"/>
    <w:rsid w:val="008728EC"/>
    <w:rsid w:val="008A2E2B"/>
    <w:rsid w:val="00D07CE6"/>
    <w:rsid w:val="00F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Desktop\Imagens%20-%20F1%20Site\GP%20QUIS%20-%20TEX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GP QUIS - TEXTOS</Template>
  <TotalTime>3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2017-09-03T13:41:00Z</dcterms:created>
  <dcterms:modified xsi:type="dcterms:W3CDTF">2017-09-03T13:44:00Z</dcterms:modified>
</cp:coreProperties>
</file>